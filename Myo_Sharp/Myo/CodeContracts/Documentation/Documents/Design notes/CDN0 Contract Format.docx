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15" w:rsidRDefault="00EE4289" w:rsidP="00EE4289">
      <w:pPr>
        <w:pStyle w:val="Title"/>
      </w:pPr>
      <w:r>
        <w:t>CDN0: Contract Format</w:t>
      </w:r>
    </w:p>
    <w:sectPr w:rsidR="00E92C15" w:rsidSect="00F35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B22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8206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8E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DEC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D2CEF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5065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5AA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7E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669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AEC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260BE"/>
    <w:multiLevelType w:val="multilevel"/>
    <w:tmpl w:val="1A520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0D4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0F95351"/>
    <w:multiLevelType w:val="hybridMultilevel"/>
    <w:tmpl w:val="02E6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5731B3"/>
    <w:multiLevelType w:val="hybridMultilevel"/>
    <w:tmpl w:val="D06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F25A88"/>
    <w:multiLevelType w:val="hybridMultilevel"/>
    <w:tmpl w:val="B87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53F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1D0CD3"/>
    <w:multiLevelType w:val="hybridMultilevel"/>
    <w:tmpl w:val="4F2A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B06AB"/>
    <w:multiLevelType w:val="multilevel"/>
    <w:tmpl w:val="CF52396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B465768"/>
    <w:multiLevelType w:val="multilevel"/>
    <w:tmpl w:val="5C943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E7A2E15"/>
    <w:multiLevelType w:val="hybridMultilevel"/>
    <w:tmpl w:val="2122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E25ED"/>
    <w:multiLevelType w:val="hybridMultilevel"/>
    <w:tmpl w:val="7E7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25922"/>
    <w:multiLevelType w:val="hybridMultilevel"/>
    <w:tmpl w:val="C24E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66E33"/>
    <w:multiLevelType w:val="hybridMultilevel"/>
    <w:tmpl w:val="DAF445C2"/>
    <w:lvl w:ilvl="0" w:tplc="DC60CB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1397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C314373"/>
    <w:multiLevelType w:val="hybridMultilevel"/>
    <w:tmpl w:val="911E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0361BF"/>
    <w:multiLevelType w:val="hybridMultilevel"/>
    <w:tmpl w:val="6346D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C03A74"/>
    <w:multiLevelType w:val="hybridMultilevel"/>
    <w:tmpl w:val="05AA9652"/>
    <w:lvl w:ilvl="0" w:tplc="319CADD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6"/>
  </w:num>
  <w:num w:numId="5">
    <w:abstractNumId w:val="25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15"/>
  </w:num>
  <w:num w:numId="23">
    <w:abstractNumId w:val="23"/>
  </w:num>
  <w:num w:numId="24">
    <w:abstractNumId w:val="20"/>
  </w:num>
  <w:num w:numId="25">
    <w:abstractNumId w:val="24"/>
  </w:num>
  <w:num w:numId="26">
    <w:abstractNumId w:val="19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attachedTemplate r:id="rId1"/>
  <w:stylePaneFormatFilter w:val="3F04"/>
  <w:defaultTabStop w:val="720"/>
  <w:hyphenationZone w:val="425"/>
  <w:noPunctuationKerning/>
  <w:characterSpacingControl w:val="doNotCompress"/>
  <w:compat/>
  <w:rsids>
    <w:rsidRoot w:val="00EE4289"/>
    <w:rsid w:val="000031D7"/>
    <w:rsid w:val="000328A6"/>
    <w:rsid w:val="000574A7"/>
    <w:rsid w:val="00057A3D"/>
    <w:rsid w:val="00064AB3"/>
    <w:rsid w:val="00064BB8"/>
    <w:rsid w:val="000714AB"/>
    <w:rsid w:val="00072867"/>
    <w:rsid w:val="00081687"/>
    <w:rsid w:val="00085738"/>
    <w:rsid w:val="000863BA"/>
    <w:rsid w:val="00096A60"/>
    <w:rsid w:val="000A25A8"/>
    <w:rsid w:val="000A6F10"/>
    <w:rsid w:val="000A787D"/>
    <w:rsid w:val="000B65A2"/>
    <w:rsid w:val="000C2ECA"/>
    <w:rsid w:val="0010621E"/>
    <w:rsid w:val="00107E35"/>
    <w:rsid w:val="001309EB"/>
    <w:rsid w:val="00157BBF"/>
    <w:rsid w:val="00162513"/>
    <w:rsid w:val="00173012"/>
    <w:rsid w:val="00173AE8"/>
    <w:rsid w:val="001757CE"/>
    <w:rsid w:val="0017625A"/>
    <w:rsid w:val="001A45D9"/>
    <w:rsid w:val="001A7DD2"/>
    <w:rsid w:val="001B1276"/>
    <w:rsid w:val="001B7ACA"/>
    <w:rsid w:val="001D57D2"/>
    <w:rsid w:val="001D71CA"/>
    <w:rsid w:val="00221591"/>
    <w:rsid w:val="00245D42"/>
    <w:rsid w:val="00245FD3"/>
    <w:rsid w:val="00255614"/>
    <w:rsid w:val="00283836"/>
    <w:rsid w:val="00283CE6"/>
    <w:rsid w:val="002E5C17"/>
    <w:rsid w:val="00301BB6"/>
    <w:rsid w:val="00312329"/>
    <w:rsid w:val="00321F7F"/>
    <w:rsid w:val="003274DD"/>
    <w:rsid w:val="00350192"/>
    <w:rsid w:val="00351B94"/>
    <w:rsid w:val="00357D5B"/>
    <w:rsid w:val="003A7002"/>
    <w:rsid w:val="003A751B"/>
    <w:rsid w:val="003B2B55"/>
    <w:rsid w:val="003E6A69"/>
    <w:rsid w:val="003F4898"/>
    <w:rsid w:val="003F55ED"/>
    <w:rsid w:val="004124CA"/>
    <w:rsid w:val="0041354F"/>
    <w:rsid w:val="004550F0"/>
    <w:rsid w:val="00461248"/>
    <w:rsid w:val="004B5811"/>
    <w:rsid w:val="00537EE8"/>
    <w:rsid w:val="0054646A"/>
    <w:rsid w:val="005500B5"/>
    <w:rsid w:val="0055047F"/>
    <w:rsid w:val="00552119"/>
    <w:rsid w:val="00592FAB"/>
    <w:rsid w:val="005C3394"/>
    <w:rsid w:val="005C414B"/>
    <w:rsid w:val="005C69F8"/>
    <w:rsid w:val="005E55ED"/>
    <w:rsid w:val="0060043F"/>
    <w:rsid w:val="00630A94"/>
    <w:rsid w:val="00635BCE"/>
    <w:rsid w:val="006361DA"/>
    <w:rsid w:val="00655C70"/>
    <w:rsid w:val="006648F6"/>
    <w:rsid w:val="00681909"/>
    <w:rsid w:val="00696D90"/>
    <w:rsid w:val="006B6D9B"/>
    <w:rsid w:val="006D3FBB"/>
    <w:rsid w:val="006E5ABB"/>
    <w:rsid w:val="0073574F"/>
    <w:rsid w:val="0075042F"/>
    <w:rsid w:val="00750C77"/>
    <w:rsid w:val="00753A40"/>
    <w:rsid w:val="007577F9"/>
    <w:rsid w:val="00774040"/>
    <w:rsid w:val="007A15FD"/>
    <w:rsid w:val="007B2A3C"/>
    <w:rsid w:val="007F1F1E"/>
    <w:rsid w:val="00876FA6"/>
    <w:rsid w:val="0089427E"/>
    <w:rsid w:val="008971AA"/>
    <w:rsid w:val="008B48FC"/>
    <w:rsid w:val="008C1724"/>
    <w:rsid w:val="008C67E6"/>
    <w:rsid w:val="008E156F"/>
    <w:rsid w:val="008F6C14"/>
    <w:rsid w:val="00911B16"/>
    <w:rsid w:val="00925959"/>
    <w:rsid w:val="00966B66"/>
    <w:rsid w:val="00985CA7"/>
    <w:rsid w:val="009A1AFE"/>
    <w:rsid w:val="009A29E9"/>
    <w:rsid w:val="009D2488"/>
    <w:rsid w:val="00A260E8"/>
    <w:rsid w:val="00A32DC7"/>
    <w:rsid w:val="00A40114"/>
    <w:rsid w:val="00A5363E"/>
    <w:rsid w:val="00A536C7"/>
    <w:rsid w:val="00A911E6"/>
    <w:rsid w:val="00A97684"/>
    <w:rsid w:val="00AA2A63"/>
    <w:rsid w:val="00AA4BCE"/>
    <w:rsid w:val="00AA6C1D"/>
    <w:rsid w:val="00AB54CB"/>
    <w:rsid w:val="00AD06D1"/>
    <w:rsid w:val="00AD16DA"/>
    <w:rsid w:val="00AD4254"/>
    <w:rsid w:val="00AE1F06"/>
    <w:rsid w:val="00B33B99"/>
    <w:rsid w:val="00BE3E55"/>
    <w:rsid w:val="00BF08EC"/>
    <w:rsid w:val="00C140E0"/>
    <w:rsid w:val="00C22DFC"/>
    <w:rsid w:val="00C34C69"/>
    <w:rsid w:val="00C60C95"/>
    <w:rsid w:val="00C70466"/>
    <w:rsid w:val="00CA40C4"/>
    <w:rsid w:val="00CA5837"/>
    <w:rsid w:val="00CB18A2"/>
    <w:rsid w:val="00CE234F"/>
    <w:rsid w:val="00CF3FD2"/>
    <w:rsid w:val="00D03F75"/>
    <w:rsid w:val="00D03FD2"/>
    <w:rsid w:val="00D22D33"/>
    <w:rsid w:val="00D40296"/>
    <w:rsid w:val="00D63AA4"/>
    <w:rsid w:val="00D856FE"/>
    <w:rsid w:val="00DA2B84"/>
    <w:rsid w:val="00DA2B98"/>
    <w:rsid w:val="00DB033C"/>
    <w:rsid w:val="00DC01D0"/>
    <w:rsid w:val="00DC255E"/>
    <w:rsid w:val="00DC6126"/>
    <w:rsid w:val="00DE6967"/>
    <w:rsid w:val="00DF1119"/>
    <w:rsid w:val="00DF3A57"/>
    <w:rsid w:val="00DF6327"/>
    <w:rsid w:val="00E02C2E"/>
    <w:rsid w:val="00E030B6"/>
    <w:rsid w:val="00E16177"/>
    <w:rsid w:val="00E47D6D"/>
    <w:rsid w:val="00E56DE8"/>
    <w:rsid w:val="00E7289C"/>
    <w:rsid w:val="00E92C15"/>
    <w:rsid w:val="00E9681C"/>
    <w:rsid w:val="00EC54FD"/>
    <w:rsid w:val="00EE4289"/>
    <w:rsid w:val="00F022A1"/>
    <w:rsid w:val="00F11682"/>
    <w:rsid w:val="00F35029"/>
    <w:rsid w:val="00F40089"/>
    <w:rsid w:val="00F41FEC"/>
    <w:rsid w:val="00F45241"/>
    <w:rsid w:val="00F505AD"/>
    <w:rsid w:val="00F523D7"/>
    <w:rsid w:val="00F84201"/>
    <w:rsid w:val="00FD215A"/>
    <w:rsid w:val="00FD28DC"/>
    <w:rsid w:val="00FE5CBE"/>
    <w:rsid w:val="00F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74F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DC6126"/>
    <w:pPr>
      <w:keepNext/>
      <w:keepLines/>
      <w:numPr>
        <w:numId w:val="2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283CE6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7625A"/>
    <w:pPr>
      <w:keepNext/>
      <w:keepLines/>
      <w:numPr>
        <w:ilvl w:val="2"/>
        <w:numId w:val="2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C54FD"/>
    <w:pPr>
      <w:keepNext/>
      <w:keepLines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3CE6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3CE6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3CE6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3CE6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3CE6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B58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B5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C6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48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83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62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C54F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83C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83CE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83CE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83C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83C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17625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625A"/>
    <w:rPr>
      <w:sz w:val="24"/>
      <w:szCs w:val="24"/>
    </w:rPr>
  </w:style>
  <w:style w:type="paragraph" w:styleId="BalloonText">
    <w:name w:val="Balloon Text"/>
    <w:basedOn w:val="Normal"/>
    <w:link w:val="BalloonTextChar"/>
    <w:rsid w:val="009D2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488"/>
    <w:rPr>
      <w:rFonts w:ascii="Tahoma" w:hAnsi="Tahoma" w:cs="Tahoma"/>
      <w:sz w:val="16"/>
      <w:szCs w:val="16"/>
    </w:rPr>
  </w:style>
  <w:style w:type="paragraph" w:customStyle="1" w:styleId="CodeDisplay">
    <w:name w:val="CodeDisplay"/>
    <w:basedOn w:val="Normal"/>
    <w:qFormat/>
    <w:rsid w:val="000B65A2"/>
    <w:pPr>
      <w:pBdr>
        <w:top w:val="dashed" w:sz="4" w:space="1" w:color="auto"/>
        <w:bottom w:val="dashed" w:sz="4" w:space="1" w:color="auto"/>
      </w:pBdr>
      <w:shd w:val="pct25" w:color="C6D9F1" w:themeColor="text2" w:themeTint="33" w:fill="auto"/>
      <w:spacing w:after="200" w:line="276" w:lineRule="auto"/>
      <w:contextualSpacing/>
    </w:pPr>
    <w:rPr>
      <w:rFonts w:ascii="Courier New" w:eastAsiaTheme="minorHAnsi" w:hAnsi="Courier New" w:cs="Courier New"/>
      <w:noProof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f\Documents\Shared%20Data\Docs\NumberedSe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F25C-CC01-4BC4-ACEE-D0F316D7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NumberedSections.dotx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Fahndrich</dc:creator>
  <cp:lastModifiedBy>Manuel Fahndrich</cp:lastModifiedBy>
  <cp:revision>1</cp:revision>
  <cp:lastPrinted>2008-04-23T22:29:00Z</cp:lastPrinted>
  <dcterms:created xsi:type="dcterms:W3CDTF">2009-04-21T00:31:00Z</dcterms:created>
  <dcterms:modified xsi:type="dcterms:W3CDTF">2009-04-21T00:32:00Z</dcterms:modified>
</cp:coreProperties>
</file>