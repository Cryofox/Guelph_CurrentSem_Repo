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15" w:rsidRDefault="00077A73" w:rsidP="00BA35F6">
      <w:pPr>
        <w:pStyle w:val="Title"/>
      </w:pPr>
      <w:r>
        <w:t xml:space="preserve">CDN4: </w:t>
      </w:r>
      <w:r w:rsidR="00BA35F6">
        <w:t>CCDocGen Design</w:t>
      </w:r>
    </w:p>
    <w:p w:rsidR="00BA35F6" w:rsidRDefault="00BA35F6">
      <w:pPr>
        <w:keepNext/>
        <w:keepLines/>
        <w:spacing w:before="480" w:after="120"/>
        <w:outlineLvl w:val="0"/>
      </w:pPr>
    </w:p>
    <w:sectPr w:rsidR="00BA35F6" w:rsidSect="00F35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B22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8206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8E20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DEC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D2CEF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B5065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5AA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7E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669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AEC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260BE"/>
    <w:multiLevelType w:val="multilevel"/>
    <w:tmpl w:val="1A520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0D4B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0F95351"/>
    <w:multiLevelType w:val="hybridMultilevel"/>
    <w:tmpl w:val="02E6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5731B3"/>
    <w:multiLevelType w:val="hybridMultilevel"/>
    <w:tmpl w:val="D06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F25A88"/>
    <w:multiLevelType w:val="hybridMultilevel"/>
    <w:tmpl w:val="B876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C53F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1D1D0CD3"/>
    <w:multiLevelType w:val="hybridMultilevel"/>
    <w:tmpl w:val="4F2A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3B06AB"/>
    <w:multiLevelType w:val="multilevel"/>
    <w:tmpl w:val="CF52396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B465768"/>
    <w:multiLevelType w:val="multilevel"/>
    <w:tmpl w:val="5C943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E7A2E15"/>
    <w:multiLevelType w:val="hybridMultilevel"/>
    <w:tmpl w:val="2122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E25ED"/>
    <w:multiLevelType w:val="hybridMultilevel"/>
    <w:tmpl w:val="7E70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25922"/>
    <w:multiLevelType w:val="hybridMultilevel"/>
    <w:tmpl w:val="C24E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66E33"/>
    <w:multiLevelType w:val="hybridMultilevel"/>
    <w:tmpl w:val="DAF445C2"/>
    <w:lvl w:ilvl="0" w:tplc="DC60CB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61397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C314373"/>
    <w:multiLevelType w:val="hybridMultilevel"/>
    <w:tmpl w:val="911E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0361BF"/>
    <w:multiLevelType w:val="hybridMultilevel"/>
    <w:tmpl w:val="6346D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C03A74"/>
    <w:multiLevelType w:val="hybridMultilevel"/>
    <w:tmpl w:val="05AA9652"/>
    <w:lvl w:ilvl="0" w:tplc="319CADD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16"/>
  </w:num>
  <w:num w:numId="5">
    <w:abstractNumId w:val="25"/>
  </w:num>
  <w:num w:numId="6">
    <w:abstractNumId w:val="2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26"/>
  </w:num>
  <w:num w:numId="19">
    <w:abstractNumId w:val="10"/>
  </w:num>
  <w:num w:numId="20">
    <w:abstractNumId w:val="18"/>
  </w:num>
  <w:num w:numId="21">
    <w:abstractNumId w:val="17"/>
  </w:num>
  <w:num w:numId="22">
    <w:abstractNumId w:val="15"/>
  </w:num>
  <w:num w:numId="23">
    <w:abstractNumId w:val="23"/>
  </w:num>
  <w:num w:numId="24">
    <w:abstractNumId w:val="20"/>
  </w:num>
  <w:num w:numId="25">
    <w:abstractNumId w:val="24"/>
  </w:num>
  <w:num w:numId="26">
    <w:abstractNumId w:val="19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4"/>
  <w:defaultTabStop w:val="720"/>
  <w:hyphenationZone w:val="425"/>
  <w:noPunctuationKerning/>
  <w:characterSpacingControl w:val="doNotCompress"/>
  <w:compat/>
  <w:rsids>
    <w:rsidRoot w:val="00BA35F6"/>
    <w:rsid w:val="000031D7"/>
    <w:rsid w:val="000328A6"/>
    <w:rsid w:val="000574A7"/>
    <w:rsid w:val="00057A3D"/>
    <w:rsid w:val="00064AB3"/>
    <w:rsid w:val="00064BB8"/>
    <w:rsid w:val="000714AB"/>
    <w:rsid w:val="00072867"/>
    <w:rsid w:val="00077A73"/>
    <w:rsid w:val="00081687"/>
    <w:rsid w:val="00085738"/>
    <w:rsid w:val="000863BA"/>
    <w:rsid w:val="00096A60"/>
    <w:rsid w:val="000A25A8"/>
    <w:rsid w:val="000A6F10"/>
    <w:rsid w:val="000A787D"/>
    <w:rsid w:val="000B65A2"/>
    <w:rsid w:val="000C2ECA"/>
    <w:rsid w:val="0010621E"/>
    <w:rsid w:val="00107E35"/>
    <w:rsid w:val="001309EB"/>
    <w:rsid w:val="00157BBF"/>
    <w:rsid w:val="00162513"/>
    <w:rsid w:val="00173012"/>
    <w:rsid w:val="00173AE8"/>
    <w:rsid w:val="001757CE"/>
    <w:rsid w:val="0017625A"/>
    <w:rsid w:val="001A45D9"/>
    <w:rsid w:val="001A7DD2"/>
    <w:rsid w:val="001B1276"/>
    <w:rsid w:val="001B7ACA"/>
    <w:rsid w:val="001D57D2"/>
    <w:rsid w:val="001D71CA"/>
    <w:rsid w:val="00221591"/>
    <w:rsid w:val="00245D42"/>
    <w:rsid w:val="00245FD3"/>
    <w:rsid w:val="00255614"/>
    <w:rsid w:val="00283836"/>
    <w:rsid w:val="00283CE6"/>
    <w:rsid w:val="002E5C17"/>
    <w:rsid w:val="00301BB6"/>
    <w:rsid w:val="00312329"/>
    <w:rsid w:val="00321F7F"/>
    <w:rsid w:val="003274DD"/>
    <w:rsid w:val="00350192"/>
    <w:rsid w:val="00351B94"/>
    <w:rsid w:val="00357D5B"/>
    <w:rsid w:val="003A7002"/>
    <w:rsid w:val="003A751B"/>
    <w:rsid w:val="003B2B55"/>
    <w:rsid w:val="003E6A69"/>
    <w:rsid w:val="003F4898"/>
    <w:rsid w:val="003F55ED"/>
    <w:rsid w:val="004124CA"/>
    <w:rsid w:val="0041354F"/>
    <w:rsid w:val="004550F0"/>
    <w:rsid w:val="00461248"/>
    <w:rsid w:val="004B5811"/>
    <w:rsid w:val="00537EE8"/>
    <w:rsid w:val="0054646A"/>
    <w:rsid w:val="005500B5"/>
    <w:rsid w:val="0055047F"/>
    <w:rsid w:val="00552119"/>
    <w:rsid w:val="00592FAB"/>
    <w:rsid w:val="005C3394"/>
    <w:rsid w:val="005C414B"/>
    <w:rsid w:val="005C69F8"/>
    <w:rsid w:val="005E55ED"/>
    <w:rsid w:val="0060043F"/>
    <w:rsid w:val="00630A94"/>
    <w:rsid w:val="006361DA"/>
    <w:rsid w:val="00655C70"/>
    <w:rsid w:val="006648F6"/>
    <w:rsid w:val="00681909"/>
    <w:rsid w:val="00696D90"/>
    <w:rsid w:val="006B6D9B"/>
    <w:rsid w:val="006D3FBB"/>
    <w:rsid w:val="006E5ABB"/>
    <w:rsid w:val="0073574F"/>
    <w:rsid w:val="0075042F"/>
    <w:rsid w:val="00750C77"/>
    <w:rsid w:val="00753A40"/>
    <w:rsid w:val="007577F9"/>
    <w:rsid w:val="00774040"/>
    <w:rsid w:val="007A15FD"/>
    <w:rsid w:val="007B2A3C"/>
    <w:rsid w:val="007F1F1E"/>
    <w:rsid w:val="00876FA6"/>
    <w:rsid w:val="0089427E"/>
    <w:rsid w:val="008971AA"/>
    <w:rsid w:val="008B48FC"/>
    <w:rsid w:val="008C1724"/>
    <w:rsid w:val="008C67E6"/>
    <w:rsid w:val="008E156F"/>
    <w:rsid w:val="008F6C14"/>
    <w:rsid w:val="008F750B"/>
    <w:rsid w:val="00911B16"/>
    <w:rsid w:val="00925959"/>
    <w:rsid w:val="00966B66"/>
    <w:rsid w:val="00985CA7"/>
    <w:rsid w:val="009A1AFE"/>
    <w:rsid w:val="009A29E9"/>
    <w:rsid w:val="009D2488"/>
    <w:rsid w:val="00A260E8"/>
    <w:rsid w:val="00A32DC7"/>
    <w:rsid w:val="00A40114"/>
    <w:rsid w:val="00A5363E"/>
    <w:rsid w:val="00A536C7"/>
    <w:rsid w:val="00A911E6"/>
    <w:rsid w:val="00A97684"/>
    <w:rsid w:val="00AA2A63"/>
    <w:rsid w:val="00AA4BCE"/>
    <w:rsid w:val="00AA6C1D"/>
    <w:rsid w:val="00AB54CB"/>
    <w:rsid w:val="00AD06D1"/>
    <w:rsid w:val="00AD16DA"/>
    <w:rsid w:val="00AD4254"/>
    <w:rsid w:val="00AE1F06"/>
    <w:rsid w:val="00AF6D47"/>
    <w:rsid w:val="00B33B99"/>
    <w:rsid w:val="00BA35F6"/>
    <w:rsid w:val="00BE3E55"/>
    <w:rsid w:val="00BF08EC"/>
    <w:rsid w:val="00C140E0"/>
    <w:rsid w:val="00C22DFC"/>
    <w:rsid w:val="00C34C69"/>
    <w:rsid w:val="00C60C95"/>
    <w:rsid w:val="00C70466"/>
    <w:rsid w:val="00C70EF9"/>
    <w:rsid w:val="00CA40C4"/>
    <w:rsid w:val="00CA5837"/>
    <w:rsid w:val="00CB18A2"/>
    <w:rsid w:val="00CE234F"/>
    <w:rsid w:val="00CF3FD2"/>
    <w:rsid w:val="00D03F75"/>
    <w:rsid w:val="00D03FD2"/>
    <w:rsid w:val="00D22D33"/>
    <w:rsid w:val="00D40296"/>
    <w:rsid w:val="00D63AA4"/>
    <w:rsid w:val="00D856FE"/>
    <w:rsid w:val="00DA2B84"/>
    <w:rsid w:val="00DA2B98"/>
    <w:rsid w:val="00DB033C"/>
    <w:rsid w:val="00DC01D0"/>
    <w:rsid w:val="00DC255E"/>
    <w:rsid w:val="00DC6126"/>
    <w:rsid w:val="00DE6967"/>
    <w:rsid w:val="00DF1119"/>
    <w:rsid w:val="00DF3A57"/>
    <w:rsid w:val="00DF6327"/>
    <w:rsid w:val="00E02C2E"/>
    <w:rsid w:val="00E030B6"/>
    <w:rsid w:val="00E16177"/>
    <w:rsid w:val="00E47D6D"/>
    <w:rsid w:val="00E56DE8"/>
    <w:rsid w:val="00E7289C"/>
    <w:rsid w:val="00E92C15"/>
    <w:rsid w:val="00E9681C"/>
    <w:rsid w:val="00EC54FD"/>
    <w:rsid w:val="00F022A1"/>
    <w:rsid w:val="00F11682"/>
    <w:rsid w:val="00F35029"/>
    <w:rsid w:val="00F40089"/>
    <w:rsid w:val="00F41FEC"/>
    <w:rsid w:val="00F45241"/>
    <w:rsid w:val="00F505AD"/>
    <w:rsid w:val="00F523D7"/>
    <w:rsid w:val="00F84201"/>
    <w:rsid w:val="00FD215A"/>
    <w:rsid w:val="00FD28DC"/>
    <w:rsid w:val="00FE5CBE"/>
    <w:rsid w:val="00FF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74F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DC6126"/>
    <w:pPr>
      <w:keepNext/>
      <w:keepLines/>
      <w:numPr>
        <w:numId w:val="2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283CE6"/>
    <w:pPr>
      <w:numPr>
        <w:ilvl w:val="1"/>
      </w:num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7625A"/>
    <w:pPr>
      <w:keepNext/>
      <w:keepLines/>
      <w:numPr>
        <w:ilvl w:val="2"/>
        <w:numId w:val="2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C54FD"/>
    <w:pPr>
      <w:keepNext/>
      <w:keepLines/>
      <w:numPr>
        <w:ilvl w:val="3"/>
        <w:numId w:val="2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3CE6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83CE6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83CE6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83CE6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83CE6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B58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B5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C6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48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83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625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C54F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83C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83CE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283CE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83C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83C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17625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7625A"/>
    <w:rPr>
      <w:sz w:val="24"/>
      <w:szCs w:val="24"/>
    </w:rPr>
  </w:style>
  <w:style w:type="paragraph" w:styleId="BalloonText">
    <w:name w:val="Balloon Text"/>
    <w:basedOn w:val="Normal"/>
    <w:link w:val="BalloonTextChar"/>
    <w:rsid w:val="009D2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2488"/>
    <w:rPr>
      <w:rFonts w:ascii="Tahoma" w:hAnsi="Tahoma" w:cs="Tahoma"/>
      <w:sz w:val="16"/>
      <w:szCs w:val="16"/>
    </w:rPr>
  </w:style>
  <w:style w:type="paragraph" w:customStyle="1" w:styleId="CodeDisplay">
    <w:name w:val="CodeDisplay"/>
    <w:basedOn w:val="Normal"/>
    <w:qFormat/>
    <w:rsid w:val="000B65A2"/>
    <w:pPr>
      <w:pBdr>
        <w:top w:val="dashed" w:sz="4" w:space="1" w:color="auto"/>
        <w:bottom w:val="dashed" w:sz="4" w:space="1" w:color="auto"/>
      </w:pBdr>
      <w:shd w:val="pct25" w:color="C6D9F1" w:themeColor="text2" w:themeTint="33" w:fill="auto"/>
      <w:spacing w:after="200" w:line="276" w:lineRule="auto"/>
      <w:contextualSpacing/>
    </w:pPr>
    <w:rPr>
      <w:rFonts w:ascii="Courier New" w:eastAsiaTheme="minorHAnsi" w:hAnsi="Courier New" w:cs="Courier New"/>
      <w:noProof/>
      <w:sz w:val="20"/>
      <w:szCs w:val="22"/>
    </w:rPr>
  </w:style>
  <w:style w:type="paragraph" w:styleId="DocumentMap">
    <w:name w:val="Document Map"/>
    <w:basedOn w:val="Normal"/>
    <w:link w:val="DocumentMapChar"/>
    <w:rsid w:val="00077A7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77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CI\Foxtrot\Documentation\NumberedSe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67638-F5A9-4B76-972D-6112456D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NumberedSections.dotx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Fahndrich</dc:creator>
  <cp:lastModifiedBy>mbarnett</cp:lastModifiedBy>
  <cp:revision>3</cp:revision>
  <cp:lastPrinted>2008-04-23T22:29:00Z</cp:lastPrinted>
  <dcterms:created xsi:type="dcterms:W3CDTF">2009-04-17T15:33:00Z</dcterms:created>
  <dcterms:modified xsi:type="dcterms:W3CDTF">2009-05-11T22:24:00Z</dcterms:modified>
</cp:coreProperties>
</file>